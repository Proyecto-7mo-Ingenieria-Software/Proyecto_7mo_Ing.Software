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33" w:rsidRDefault="00F64633">
      <w:pPr>
        <w:pStyle w:val="Standard"/>
      </w:pPr>
      <w:bookmarkStart w:id="0" w:name="_GoBack"/>
      <w:bookmarkEnd w:id="0"/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D32538">
      <w:pPr>
        <w:pStyle w:val="Standard"/>
      </w:pPr>
      <w:r>
        <w:rPr>
          <w:noProof/>
          <w:lang w:eastAsia="es-ES"/>
        </w:rPr>
        <w:drawing>
          <wp:inline distT="0" distB="0" distL="0" distR="0">
            <wp:extent cx="2152653" cy="2124078"/>
            <wp:effectExtent l="0" t="0" r="0" b="9522"/>
            <wp:docPr id="2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3" cy="21240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D32538">
      <w:pPr>
        <w:pStyle w:val="Tema"/>
      </w:pPr>
      <w:r>
        <w:fldChar w:fldCharType="begin"/>
      </w:r>
      <w:r>
        <w:instrText xml:space="preserve"> SUBJECT </w:instrText>
      </w:r>
      <w:r>
        <w:fldChar w:fldCharType="separate"/>
      </w:r>
      <w:r>
        <w:t>&lt;Nombre Proyecto&gt;</w:t>
      </w:r>
      <w:r>
        <w:fldChar w:fldCharType="end"/>
      </w:r>
    </w:p>
    <w:p w:rsidR="00F64633" w:rsidRDefault="00D32538">
      <w:pPr>
        <w:pStyle w:val="Puesto"/>
      </w:pPr>
      <w:r>
        <w:fldChar w:fldCharType="begin"/>
      </w:r>
      <w:r>
        <w:instrText xml:space="preserve"> TITLE </w:instrText>
      </w:r>
      <w:r>
        <w:fldChar w:fldCharType="separate"/>
      </w:r>
      <w:r>
        <w:t>Plan de Pruebas de Aceptación</w:t>
      </w:r>
      <w:r>
        <w:fldChar w:fldCharType="end"/>
      </w:r>
    </w:p>
    <w:p w:rsidR="00F64633" w:rsidRDefault="00F64633">
      <w:pPr>
        <w:pStyle w:val="Subttulo"/>
      </w:pPr>
    </w:p>
    <w:p w:rsidR="00F64633" w:rsidRDefault="00F64633">
      <w:pPr>
        <w:pStyle w:val="Textbody"/>
      </w:pPr>
    </w:p>
    <w:p w:rsidR="00F64633" w:rsidRDefault="00F64633">
      <w:pPr>
        <w:pStyle w:val="Textbody"/>
      </w:pPr>
    </w:p>
    <w:p w:rsidR="00F64633" w:rsidRDefault="00F64633">
      <w:pPr>
        <w:pStyle w:val="Textbody"/>
      </w:pPr>
    </w:p>
    <w:p w:rsidR="00F64633" w:rsidRDefault="00F64633">
      <w:pPr>
        <w:pStyle w:val="Textbody"/>
      </w:pPr>
    </w:p>
    <w:p w:rsidR="00F64633" w:rsidRDefault="00D32538">
      <w:pPr>
        <w:pStyle w:val="Notaalpi"/>
      </w:pPr>
      <w:r>
        <w:t xml:space="preserve">Versión: </w:t>
      </w:r>
      <w:r>
        <w:fldChar w:fldCharType="begin"/>
      </w:r>
      <w:r>
        <w:instrText xml:space="preserve"> KEYWORDS </w:instrText>
      </w:r>
      <w:r>
        <w:fldChar w:fldCharType="separate"/>
      </w:r>
      <w:r>
        <w:t>0100</w:t>
      </w:r>
      <w:r>
        <w:fldChar w:fldCharType="end"/>
      </w:r>
    </w:p>
    <w:p w:rsidR="00F64633" w:rsidRDefault="00D32538">
      <w:pPr>
        <w:pStyle w:val="Notaalpi"/>
      </w:pPr>
      <w:r>
        <w:t>Fecha: DD/MM/AAAA</w:t>
      </w:r>
    </w:p>
    <w:p w:rsidR="00F64633" w:rsidRDefault="00F64633">
      <w:pPr>
        <w:pStyle w:val="Notaalpi"/>
      </w:pPr>
    </w:p>
    <w:p w:rsidR="00F64633" w:rsidRDefault="00F64633">
      <w:pPr>
        <w:pStyle w:val="Notaalpi"/>
      </w:pPr>
    </w:p>
    <w:p w:rsidR="00F64633" w:rsidRDefault="00D32538">
      <w:pPr>
        <w:pStyle w:val="Notaalpi"/>
        <w:jc w:val="left"/>
      </w:pPr>
      <w:r>
        <w:t>[Versión del Producto]</w:t>
      </w:r>
    </w:p>
    <w:tbl>
      <w:tblPr>
        <w:tblW w:w="9637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F64633">
        <w:tblPrEx>
          <w:tblCellMar>
            <w:top w:w="0" w:type="dxa"/>
            <w:bottom w:w="0" w:type="dxa"/>
          </w:tblCellMar>
        </w:tblPrEx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633" w:rsidRDefault="00D32538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 xml:space="preserve">Queda prohibido </w:t>
            </w:r>
            <w:r>
              <w:rPr>
                <w:color w:val="000000"/>
              </w:rPr>
              <w:t>cualquier tipo de explotación y, en particular, la reproducción, distribución, comunicación pública y/o transformación, total o parcial, por cualquier medio, de este documento sin el previo consentimiento expreso y por escrito de la Junta de Andalucía.</w:t>
            </w:r>
          </w:p>
        </w:tc>
      </w:tr>
    </w:tbl>
    <w:p w:rsidR="00000000" w:rsidRDefault="00D32538">
      <w:pPr>
        <w:sectPr w:rsidR="00000000">
          <w:pgSz w:w="11905" w:h="16837"/>
          <w:pgMar w:top="1134" w:right="1134" w:bottom="1134" w:left="1134" w:header="720" w:footer="720" w:gutter="0"/>
          <w:cols w:space="720"/>
        </w:sectPr>
      </w:pPr>
    </w:p>
    <w:p w:rsidR="00F64633" w:rsidRDefault="00F64633">
      <w:pPr>
        <w:pStyle w:val="Heading"/>
      </w:pPr>
    </w:p>
    <w:p w:rsidR="00F64633" w:rsidRDefault="00D32538">
      <w:pPr>
        <w:pStyle w:val="HojadeControl"/>
        <w:jc w:val="center"/>
      </w:pPr>
      <w:r>
        <w:t>HOJA DE CONTROL</w:t>
      </w:r>
    </w:p>
    <w:p w:rsidR="00F64633" w:rsidRDefault="00F64633">
      <w:pPr>
        <w:pStyle w:val="Textbody"/>
      </w:pPr>
    </w:p>
    <w:p w:rsidR="00F64633" w:rsidRDefault="00F64633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F64633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</w:pPr>
            <w:r>
              <w:t>Consejería de Economía, Innovación y Ciencia</w:t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bookmarkStart w:id="1" w:name="__DdeLink__323_258527374"/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</w:pPr>
            <w:r>
              <w:fldChar w:fldCharType="begin"/>
            </w:r>
            <w:r>
              <w:instrText xml:space="preserve"> SUBJECT </w:instrText>
            </w:r>
            <w:r>
              <w:fldChar w:fldCharType="separate"/>
            </w:r>
            <w:r>
              <w:t>&lt;Nombre Proyecto&gt;</w:t>
            </w:r>
            <w:r>
              <w:fldChar w:fldCharType="end"/>
            </w:r>
            <w:bookmarkEnd w:id="1"/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Plan de Pruebas de Aceptación</w:t>
            </w:r>
            <w:r>
              <w:fldChar w:fldCharType="end"/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</w:pPr>
            <w:r>
              <w:t>&lt;Nombre de la Empresa&gt;</w:t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0100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jc w:val="center"/>
            </w:pPr>
            <w:r>
              <w:t>DD/MM/AAAA</w:t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jc w:val="center"/>
            </w:pPr>
            <w:r>
              <w:t>DD/MM/AAAA</w:t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p>
        </w:tc>
      </w:tr>
    </w:tbl>
    <w:p w:rsidR="00F64633" w:rsidRDefault="00F64633">
      <w:pPr>
        <w:pStyle w:val="Standard"/>
      </w:pPr>
    </w:p>
    <w:p w:rsidR="00F64633" w:rsidRDefault="00F64633">
      <w:pPr>
        <w:pStyle w:val="Standard"/>
        <w:rPr>
          <w:sz w:val="24"/>
        </w:rPr>
      </w:pPr>
    </w:p>
    <w:p w:rsidR="00F64633" w:rsidRDefault="00D32538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F64633" w:rsidRDefault="00F64633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F64633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 doc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jc w:val="center"/>
            </w:pPr>
            <w:r>
              <w:t>&lt;Nombre Apellido1 Apellido2&gt;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jc w:val="center"/>
            </w:pPr>
            <w:r>
              <w:t>DD/MM/AAAA</w:t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  <w:jc w:val="center"/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  <w:jc w:val="center"/>
            </w:pPr>
          </w:p>
        </w:tc>
      </w:tr>
    </w:tbl>
    <w:p w:rsidR="00F64633" w:rsidRDefault="00F64633">
      <w:pPr>
        <w:pStyle w:val="Standard"/>
      </w:pPr>
    </w:p>
    <w:p w:rsidR="00F64633" w:rsidRDefault="00F64633">
      <w:pPr>
        <w:pStyle w:val="Standard"/>
        <w:rPr>
          <w:sz w:val="24"/>
        </w:rPr>
      </w:pPr>
    </w:p>
    <w:p w:rsidR="00F64633" w:rsidRDefault="00D32538">
      <w:pPr>
        <w:pStyle w:val="Standard"/>
        <w:rPr>
          <w:sz w:val="24"/>
        </w:rPr>
      </w:pPr>
      <w:r>
        <w:rPr>
          <w:sz w:val="24"/>
        </w:rPr>
        <w:t xml:space="preserve">CONTROL </w:t>
      </w:r>
      <w:r>
        <w:rPr>
          <w:sz w:val="24"/>
        </w:rPr>
        <w:t>DE DISTRIBUCIÓN</w:t>
      </w:r>
    </w:p>
    <w:p w:rsidR="00F64633" w:rsidRDefault="00F64633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F64633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D32538">
            <w:pPr>
              <w:pStyle w:val="TableContents"/>
            </w:pPr>
            <w:r>
              <w:t>&lt;Nombre Apellido1 Apellido2&gt;</w:t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633" w:rsidRDefault="00F64633">
            <w:pPr>
              <w:pStyle w:val="TableContents"/>
            </w:pPr>
          </w:p>
        </w:tc>
      </w:tr>
    </w:tbl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Standard"/>
      </w:pPr>
    </w:p>
    <w:p w:rsidR="00F64633" w:rsidRDefault="00F64633">
      <w:pPr>
        <w:pStyle w:val="Textbody"/>
        <w:pageBreakBefore/>
      </w:pPr>
    </w:p>
    <w:p w:rsidR="00F64633" w:rsidRDefault="00D32538">
      <w:pPr>
        <w:pStyle w:val="ContentsHeading"/>
        <w:tabs>
          <w:tab w:val="right" w:leader="dot" w:pos="8838"/>
        </w:tabs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:rsidR="00F64633" w:rsidRDefault="00D32538">
      <w:pPr>
        <w:pStyle w:val="Contents1"/>
        <w:tabs>
          <w:tab w:val="clear" w:pos="9128"/>
          <w:tab w:val="right" w:leader="dot" w:pos="9071"/>
        </w:tabs>
      </w:pPr>
      <w:hyperlink r:id="rId8" w:history="1">
        <w:r>
          <w:t>1 INTRODUCCIÓN</w:t>
        </w:r>
        <w:r>
          <w:tab/>
          <w:t>4</w:t>
        </w:r>
      </w:hyperlink>
    </w:p>
    <w:p w:rsidR="00F64633" w:rsidRDefault="00D32538">
      <w:pPr>
        <w:pStyle w:val="Contents2"/>
      </w:pPr>
      <w:hyperlink r:id="rId9" w:history="1">
        <w:r>
          <w:t>1.1 Objeto</w:t>
        </w:r>
        <w:r>
          <w:tab/>
          <w:t>4</w:t>
        </w:r>
      </w:hyperlink>
    </w:p>
    <w:p w:rsidR="00F64633" w:rsidRDefault="00D32538">
      <w:pPr>
        <w:pStyle w:val="Contents2"/>
      </w:pPr>
      <w:hyperlink r:id="rId10" w:history="1">
        <w:r>
          <w:t>1.2 Alcance</w:t>
        </w:r>
        <w:r>
          <w:tab/>
          <w:t>4</w:t>
        </w:r>
      </w:hyperlink>
    </w:p>
    <w:p w:rsidR="00F64633" w:rsidRDefault="00D32538">
      <w:pPr>
        <w:pStyle w:val="Contents1"/>
        <w:tabs>
          <w:tab w:val="clear" w:pos="9128"/>
          <w:tab w:val="right" w:leader="dot" w:pos="9071"/>
        </w:tabs>
      </w:pPr>
      <w:hyperlink r:id="rId11" w:history="1">
        <w:r>
          <w:t>2 PLANES DE PRUEBA</w:t>
        </w:r>
        <w:r>
          <w:tab/>
          <w:t>5</w:t>
        </w:r>
      </w:hyperlink>
    </w:p>
    <w:p w:rsidR="00F64633" w:rsidRDefault="00D32538">
      <w:pPr>
        <w:pStyle w:val="Contents2"/>
      </w:pPr>
      <w:hyperlink r:id="rId12" w:history="1">
        <w:r>
          <w:t>2.1 &lt;Modulo&gt;</w:t>
        </w:r>
        <w:r>
          <w:tab/>
          <w:t>5</w:t>
        </w:r>
      </w:hyperlink>
    </w:p>
    <w:p w:rsidR="00F64633" w:rsidRDefault="00D32538">
      <w:pPr>
        <w:pStyle w:val="Contents1"/>
        <w:tabs>
          <w:tab w:val="clear" w:pos="9128"/>
          <w:tab w:val="right" w:leader="dot" w:pos="9071"/>
        </w:tabs>
      </w:pPr>
      <w:hyperlink r:id="rId13" w:history="1">
        <w:r>
          <w:t>3 ANEXOS</w:t>
        </w:r>
        <w:r>
          <w:tab/>
          <w:t>6</w:t>
        </w:r>
      </w:hyperlink>
    </w:p>
    <w:p w:rsidR="00F64633" w:rsidRDefault="00D32538">
      <w:pPr>
        <w:pStyle w:val="Contents1"/>
        <w:tabs>
          <w:tab w:val="clear" w:pos="9128"/>
          <w:tab w:val="right" w:leader="dot" w:pos="9071"/>
        </w:tabs>
      </w:pPr>
      <w:hyperlink r:id="rId14" w:history="1">
        <w:r>
          <w:t>4 GLOSARIO</w:t>
        </w:r>
        <w:r>
          <w:tab/>
          <w:t>7</w:t>
        </w:r>
      </w:hyperlink>
    </w:p>
    <w:p w:rsidR="00F64633" w:rsidRDefault="00D32538">
      <w:pPr>
        <w:pStyle w:val="Contents1"/>
        <w:tabs>
          <w:tab w:val="clear" w:pos="9128"/>
          <w:tab w:val="right" w:leader="dot" w:pos="9071"/>
        </w:tabs>
      </w:pPr>
      <w:hyperlink r:id="rId15" w:history="1">
        <w:r>
          <w:t>5 BIBLIOGRAFÍA Y REFERENCIAS</w:t>
        </w:r>
        <w:r>
          <w:tab/>
          <w:t>8</w:t>
        </w:r>
      </w:hyperlink>
    </w:p>
    <w:p w:rsidR="00F64633" w:rsidRDefault="00D32538">
      <w:pPr>
        <w:pStyle w:val="Textbody"/>
      </w:pPr>
      <w:r>
        <w:rPr>
          <w:sz w:val="20"/>
        </w:rPr>
        <w:fldChar w:fldCharType="end"/>
      </w:r>
    </w:p>
    <w:p w:rsidR="00F64633" w:rsidRDefault="00D32538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F64633" w:rsidRDefault="00F64633">
      <w:pPr>
        <w:pStyle w:val="Contents1"/>
        <w:tabs>
          <w:tab w:val="clear" w:pos="9128"/>
          <w:tab w:val="right" w:leader="dot" w:pos="9071"/>
        </w:tabs>
        <w:jc w:val="center"/>
      </w:pPr>
    </w:p>
    <w:p w:rsidR="00F64633" w:rsidRDefault="00D32538">
      <w:pPr>
        <w:pStyle w:val="Ttulo1"/>
      </w:pPr>
      <w:bookmarkStart w:id="2" w:name="__RefHeading__4065_904956992"/>
      <w:bookmarkEnd w:id="2"/>
      <w:r>
        <w:lastRenderedPageBreak/>
        <w:t>INTRODUCCIÓN</w:t>
      </w:r>
    </w:p>
    <w:p w:rsidR="00F64633" w:rsidRDefault="00D32538">
      <w:pPr>
        <w:pStyle w:val="Ttulo2"/>
      </w:pPr>
      <w:bookmarkStart w:id="3" w:name="__RefHeading__4067_904956992"/>
      <w:bookmarkEnd w:id="3"/>
      <w:r>
        <w:t>Objeto</w:t>
      </w:r>
    </w:p>
    <w:p w:rsidR="00F64633" w:rsidRDefault="00D32538">
      <w:pPr>
        <w:pStyle w:val="Standard"/>
        <w:spacing w:after="113"/>
        <w:jc w:val="both"/>
      </w:pPr>
      <w:r>
        <w:t xml:space="preserve">El objetivo de este documento es definir el conjunto de pruebas que deberán se ejecutadas por los </w:t>
      </w:r>
      <w:r>
        <w:t>usuarios del sistema para validar si el sistema cumple con los requisitos de funcionamiento esperado y proceder así a la aceptación del sistema</w:t>
      </w:r>
    </w:p>
    <w:p w:rsidR="00F64633" w:rsidRDefault="00D32538">
      <w:pPr>
        <w:pStyle w:val="Ttulo2"/>
      </w:pPr>
      <w:bookmarkStart w:id="4" w:name="__RefHeading__4069_904956992"/>
      <w:bookmarkEnd w:id="4"/>
      <w:r>
        <w:t>Alcance</w:t>
      </w:r>
    </w:p>
    <w:p w:rsidR="00F64633" w:rsidRDefault="00D32538">
      <w:pPr>
        <w:pStyle w:val="Standard"/>
        <w:spacing w:after="113"/>
        <w:jc w:val="both"/>
      </w:pPr>
      <w:r>
        <w:t>&lt;Introduzca contenido y borre cuadro&gt;</w:t>
      </w:r>
    </w:p>
    <w:p w:rsidR="00F64633" w:rsidRDefault="00D32538">
      <w:pPr>
        <w:pStyle w:val="Standard"/>
        <w:jc w:val="both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734687" cy="495933"/>
                <wp:effectExtent l="0" t="0" r="18413" b="18417"/>
                <wp:docPr id="3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495933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F64633" w:rsidRDefault="00D32538">
                            <w:pPr>
                              <w:pStyle w:val="Textbody"/>
                              <w:spacing w:after="11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Unidades organizativas y responsabilidades a las que 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dirigida el documento y que participan en su generación, validación y registro según el modelo de MADEJA.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3" o:spid="_x0000_s1026" type="#_x0000_t202" style="width:451.55pt;height:3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" filled="f" strokecolor="#ccc" strokeweight=".18008mm">
                <v:textbox inset="2.46989mm,1.40994mm,2.46989mm,1.40994mm">
                  <w:txbxContent>
                    <w:p w:rsidR="00F64633" w:rsidRDefault="00D32538">
                      <w:pPr>
                        <w:pStyle w:val="Textbody"/>
                        <w:spacing w:after="11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Unidades organizativas y responsabilidades a las que va </w:t>
                      </w:r>
                      <w:r>
                        <w:rPr>
                          <w:sz w:val="20"/>
                          <w:szCs w:val="20"/>
                        </w:rPr>
                        <w:t>dirigida el documento y que participan en su generación, validación y registro según el modelo de MADEJA.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4633" w:rsidRDefault="00F64633">
      <w:pPr>
        <w:pStyle w:val="Textbody"/>
      </w:pPr>
    </w:p>
    <w:p w:rsidR="00F64633" w:rsidRDefault="00F64633">
      <w:pPr>
        <w:pStyle w:val="Textbody"/>
      </w:pPr>
    </w:p>
    <w:p w:rsidR="00F64633" w:rsidRDefault="00D32538">
      <w:pPr>
        <w:pStyle w:val="Ttulo1"/>
      </w:pPr>
      <w:bookmarkStart w:id="5" w:name="__RefHeading__4071_904956992"/>
      <w:bookmarkEnd w:id="5"/>
      <w:r>
        <w:lastRenderedPageBreak/>
        <w:t>PLANES DE PRUEBA</w:t>
      </w:r>
    </w:p>
    <w:p w:rsidR="00F64633" w:rsidRDefault="00D32538">
      <w:pPr>
        <w:pStyle w:val="Textbody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151918</wp:posOffset>
                </wp:positionV>
                <wp:extent cx="5734687" cy="305437"/>
                <wp:effectExtent l="0" t="0" r="18413" b="18413"/>
                <wp:wrapSquare wrapText="bothSides"/>
                <wp:docPr id="4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305437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F64633" w:rsidRDefault="00D32538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En este apartado se describirán en detalle cada uno de los casos de pruebas que se hayan identificado como necesarios para veri</w:t>
                            </w:r>
                            <w:r>
                              <w:rPr>
                                <w:rFonts w:cs="Arial"/>
                              </w:rPr>
                              <w:t>ficar la funcionalidad completa del sistema. Se deberá repetir una tabla por cada caso de prueba que se defina.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1" o:spid="_x0000_s1027" type="#_x0000_t202" style="position:absolute;left:0;text-align:left;margin-left:0;margin-top:11.95pt;width:451.55pt;height:24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" filled="f" strokecolor="#ccc" strokeweight=".18008mm">
                <v:textbox style="mso-fit-shape-to-text:t" inset="2.46989mm,1.40994mm,2.46989mm,1.40994mm">
                  <w:txbxContent>
                    <w:p w:rsidR="00F64633" w:rsidRDefault="00D32538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En este apartado se describirán en detalle cada uno de los casos de pruebas que se hayan identificado como necesarios para veri</w:t>
                      </w:r>
                      <w:r>
                        <w:rPr>
                          <w:rFonts w:cs="Arial"/>
                        </w:rPr>
                        <w:t>ficar la funcionalidad completa del sistema. Se deberá repetir una tabla por cada caso de prueba que se defina.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4633" w:rsidRDefault="00D32538">
      <w:pPr>
        <w:pStyle w:val="Ttulo2"/>
      </w:pPr>
      <w:bookmarkStart w:id="6" w:name="__RefHeading__4073_904956992"/>
      <w:bookmarkEnd w:id="6"/>
      <w:r>
        <w:t>&lt;Modulo&gt;</w:t>
      </w:r>
    </w:p>
    <w:p w:rsidR="00F64633" w:rsidRDefault="00F64633">
      <w:pPr>
        <w:pStyle w:val="Textbody"/>
      </w:pPr>
    </w:p>
    <w:tbl>
      <w:tblPr>
        <w:tblW w:w="7121" w:type="dxa"/>
        <w:tblInd w:w="10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3"/>
        <w:gridCol w:w="1888"/>
      </w:tblGrid>
      <w:tr w:rsidR="00F64633">
        <w:tblPrEx>
          <w:tblCellMar>
            <w:top w:w="0" w:type="dxa"/>
            <w:bottom w:w="0" w:type="dxa"/>
          </w:tblCellMar>
        </w:tblPrEx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64633" w:rsidRDefault="00D32538">
            <w:pPr>
              <w:pStyle w:val="TableHeading"/>
            </w:pPr>
            <w:r>
              <w:t>&lt;Nombre caso prueba&gt;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64633" w:rsidRDefault="00D32538">
            <w:pPr>
              <w:pStyle w:val="TableHeading"/>
            </w:pPr>
            <w:r>
              <w:t>&lt;Código del CP&gt;</w:t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F64633" w:rsidRDefault="00D3253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&lt;Descripción del caso de prueba&gt;</w:t>
            </w:r>
          </w:p>
          <w:p w:rsidR="00F64633" w:rsidRDefault="00F64633">
            <w:pPr>
              <w:pStyle w:val="TableContents"/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F64633" w:rsidRDefault="00D32538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&lt;Enumerar los prerrequisitos </w:t>
            </w:r>
            <w:r>
              <w:rPr>
                <w:b/>
                <w:bCs/>
                <w:color w:val="000000"/>
              </w:rPr>
              <w:t>para la prueba&gt;</w:t>
            </w: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  <w:p w:rsidR="00F64633" w:rsidRDefault="00F64633">
            <w:pPr>
              <w:pStyle w:val="TableContents"/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F64633" w:rsidRDefault="00D32538">
            <w:pPr>
              <w:pStyle w:val="TableContents"/>
              <w:ind w:left="1" w:right="1" w:hanging="360"/>
            </w:pPr>
            <w:r>
              <w:t>&lt;Pasos generales para la prueba, basados en los escenarios de los casos de uso, si existen.&gt;</w:t>
            </w: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F64633" w:rsidRDefault="00D32538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&lt;Resultado esperado de la prueba&gt;</w:t>
            </w: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64633" w:rsidRDefault="00D325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F64633" w:rsidRDefault="00D32538">
            <w:pPr>
              <w:pStyle w:val="TableContents"/>
            </w:pPr>
            <w:r>
              <w:t xml:space="preserve">&lt;Resultado obtenido de la ejecución del caso de </w:t>
            </w:r>
            <w:r>
              <w:t>prueba&gt;</w:t>
            </w: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  <w:p w:rsidR="00F64633" w:rsidRDefault="00F64633">
            <w:pPr>
              <w:pStyle w:val="TableContents"/>
              <w:rPr>
                <w:b/>
                <w:bCs/>
              </w:rPr>
            </w:pPr>
          </w:p>
        </w:tc>
      </w:tr>
    </w:tbl>
    <w:p w:rsidR="00F64633" w:rsidRDefault="00F64633">
      <w:pPr>
        <w:pStyle w:val="Standard"/>
        <w:jc w:val="both"/>
      </w:pPr>
    </w:p>
    <w:p w:rsidR="00F64633" w:rsidRDefault="00F64633">
      <w:pPr>
        <w:pStyle w:val="Standard"/>
        <w:jc w:val="both"/>
      </w:pPr>
    </w:p>
    <w:p w:rsidR="00F64633" w:rsidRDefault="00F64633">
      <w:pPr>
        <w:pStyle w:val="Standard"/>
        <w:jc w:val="both"/>
      </w:pPr>
    </w:p>
    <w:p w:rsidR="00F64633" w:rsidRDefault="00F64633">
      <w:pPr>
        <w:pStyle w:val="Textbody"/>
      </w:pPr>
    </w:p>
    <w:p w:rsidR="00F64633" w:rsidRDefault="00F64633">
      <w:pPr>
        <w:pStyle w:val="Standard"/>
      </w:pPr>
    </w:p>
    <w:p w:rsidR="00F64633" w:rsidRDefault="00D32538">
      <w:pPr>
        <w:pStyle w:val="Ttulo1"/>
      </w:pPr>
      <w:bookmarkStart w:id="7" w:name="__RefHeading__4075_904956992"/>
      <w:bookmarkEnd w:id="7"/>
      <w:r>
        <w:lastRenderedPageBreak/>
        <w:t>ANEXOS</w:t>
      </w:r>
    </w:p>
    <w:p w:rsidR="00F64633" w:rsidRDefault="00D32538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&lt;Introduzca contenido y borre cuadro&gt;</w:t>
      </w:r>
    </w:p>
    <w:p w:rsidR="00F64633" w:rsidRDefault="00D32538">
      <w:pPr>
        <w:pStyle w:val="Textbody"/>
      </w:pPr>
      <w:r>
        <w:rPr>
          <w:rFonts w:cs="Arial"/>
          <w:noProof/>
          <w:color w:val="000000"/>
          <w:lang w:eastAsia="es-ES"/>
        </w:rPr>
        <mc:AlternateContent>
          <mc:Choice Requires="wps">
            <w:drawing>
              <wp:inline distT="0" distB="0" distL="0" distR="0">
                <wp:extent cx="5734687" cy="525149"/>
                <wp:effectExtent l="0" t="0" r="18413" b="27301"/>
                <wp:docPr id="5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525149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64633" w:rsidRDefault="00D32538">
                            <w:pPr>
                              <w:pStyle w:val="Textbody"/>
                            </w:pPr>
                            <w:r>
                              <w:t>Este punto contendrá toda aquella información de interés para la elaboración y validación del Plan de Pruebas de Aceptación.</w:t>
                            </w:r>
                          </w:p>
                        </w:txbxContent>
                      </wps:txbx>
                      <wps:bodyPr vert="horz" wrap="square" lIns="94676" tIns="48956" rIns="94676" bIns="48956" anchor="t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4" o:spid="_x0000_s1028" type="#_x0000_t202" style="width:451.5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" filled="f" strokecolor="silver" strokeweight=".18008mm">
                <v:textbox inset="2.62989mm,1.3599mm,2.62989mm,1.3599mm">
                  <w:txbxContent>
                    <w:p w:rsidR="00F64633" w:rsidRDefault="00D32538">
                      <w:pPr>
                        <w:pStyle w:val="Textbody"/>
                      </w:pPr>
                      <w:r>
                        <w:t>Este punto contendrá toda aquella información de interés para la elaboración y validación del Plan de Pruebas de Aceptación.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4633" w:rsidRDefault="00D32538">
      <w:pPr>
        <w:pStyle w:val="Ttulo1"/>
      </w:pPr>
      <w:bookmarkStart w:id="8" w:name="__RefHeading__4077_904956992"/>
      <w:bookmarkEnd w:id="8"/>
      <w:r>
        <w:lastRenderedPageBreak/>
        <w:t>GLOSARIO</w:t>
      </w:r>
    </w:p>
    <w:p w:rsidR="00F64633" w:rsidRDefault="00D32538">
      <w:pPr>
        <w:pStyle w:val="Textbody"/>
        <w:rPr>
          <w:color w:val="000000"/>
        </w:rPr>
      </w:pPr>
      <w:r>
        <w:rPr>
          <w:color w:val="000000"/>
        </w:rPr>
        <w:t>&lt;Insertar comentario y eliminar cuadro&gt;</w:t>
      </w:r>
    </w:p>
    <w:p w:rsidR="00F64633" w:rsidRDefault="00D32538">
      <w:pPr>
        <w:pStyle w:val="Textbody"/>
      </w:pPr>
      <w:r>
        <w:rPr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-4315</wp:posOffset>
                </wp:positionH>
                <wp:positionV relativeFrom="paragraph">
                  <wp:posOffset>189719</wp:posOffset>
                </wp:positionV>
                <wp:extent cx="5768977" cy="394335"/>
                <wp:effectExtent l="0" t="0" r="22223" b="24765"/>
                <wp:wrapSquare wrapText="bothSides"/>
                <wp:docPr id="6" name="Marco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7" cy="394335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64633" w:rsidRDefault="00D32538">
                            <w:pPr>
                              <w:pStyle w:val="Textbody"/>
                            </w:pPr>
                            <w:r>
                              <w:t xml:space="preserve">Este punto </w:t>
                            </w:r>
                            <w:r>
                              <w:t>contendrá la definición de todos los términos utilizados en el presente documento.</w:t>
                            </w:r>
                          </w:p>
                        </w:txbxContent>
                      </wps:txbx>
                      <wps:bodyPr vert="horz" wrap="square" lIns="94676" tIns="48956" rIns="94676" bIns="48956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27" o:spid="_x0000_s1029" type="#_x0000_t202" style="position:absolute;left:0;text-align:left;margin-left:-.35pt;margin-top:14.95pt;width:454.25pt;height:31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" filled="f" strokecolor="silver" strokeweight=".18008mm">
                <v:textbox inset="2.62989mm,1.3599mm,2.62989mm,1.3599mm">
                  <w:txbxContent>
                    <w:p w:rsidR="00F64633" w:rsidRDefault="00D32538">
                      <w:pPr>
                        <w:pStyle w:val="Textbody"/>
                      </w:pPr>
                      <w:r>
                        <w:t xml:space="preserve">Este punto </w:t>
                      </w:r>
                      <w:r>
                        <w:t>contendrá la definición de todos los términos utilizados en el presente documento.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4"/>
      </w:tblGrid>
      <w:tr w:rsidR="00F6463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4633" w:rsidRDefault="00D32538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4633" w:rsidRDefault="00D32538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rPr>
                <w:rFonts w:cs="Arial"/>
              </w:rPr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rPr>
                <w:rFonts w:cs="Arial"/>
              </w:rPr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rPr>
                <w:rFonts w:cs="Arial"/>
              </w:rPr>
            </w:pPr>
          </w:p>
        </w:tc>
      </w:tr>
    </w:tbl>
    <w:p w:rsidR="00F64633" w:rsidRDefault="00D32538">
      <w:pPr>
        <w:pStyle w:val="Ttulo1"/>
      </w:pPr>
      <w:bookmarkStart w:id="9" w:name="__RefHeading__4079_904956992"/>
      <w:bookmarkEnd w:id="9"/>
      <w:r>
        <w:lastRenderedPageBreak/>
        <w:t>BIBLIOGRAFÍA Y REFERENCIAS</w:t>
      </w:r>
    </w:p>
    <w:p w:rsidR="00F64633" w:rsidRDefault="00D32538">
      <w:pPr>
        <w:pStyle w:val="Standard"/>
        <w:jc w:val="both"/>
      </w:pPr>
      <w:r>
        <w:t>&lt;Cumplimente tabla y borre cuadro&gt;</w:t>
      </w:r>
    </w:p>
    <w:p w:rsidR="00F64633" w:rsidRDefault="00D32538">
      <w:pPr>
        <w:pStyle w:val="Standard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151918</wp:posOffset>
                </wp:positionV>
                <wp:extent cx="5734687" cy="431797"/>
                <wp:effectExtent l="0" t="0" r="18413" b="25403"/>
                <wp:wrapSquare wrapText="bothSides"/>
                <wp:docPr id="7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431797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F64633" w:rsidRDefault="00D32538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En este punto se incluirán las referencias y documentación utilizada para la </w:t>
                            </w:r>
                            <w:r>
                              <w:rPr>
                                <w:rFonts w:cs="Arial"/>
                              </w:rPr>
                              <w:t>elaboración de este documento, por ejemplo:</w:t>
                            </w:r>
                          </w:p>
                          <w:p w:rsidR="00F64633" w:rsidRDefault="00D32538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Documento de Especificación de Requisitos del Sistema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31" o:spid="_x0000_s1030" type="#_x0000_t202" style="position:absolute;left:0;text-align:left;margin-left:0;margin-top:11.95pt;width:451.5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" filled="f" strokecolor="#ccc" strokeweight=".18008mm">
                <v:textbox style="mso-fit-shape-to-text:t" inset="2.46989mm,1.40994mm,2.46989mm,1.40994mm">
                  <w:txbxContent>
                    <w:p w:rsidR="00F64633" w:rsidRDefault="00D32538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En este punto se incluirán las referencias y documentación utilizada para la </w:t>
                      </w:r>
                      <w:r>
                        <w:rPr>
                          <w:rFonts w:cs="Arial"/>
                        </w:rPr>
                        <w:t>elaboración de este documento, por ejemplo:</w:t>
                      </w:r>
                    </w:p>
                    <w:p w:rsidR="00F64633" w:rsidRDefault="00D32538">
                      <w:pPr>
                        <w:pStyle w:val="Standard"/>
                        <w:numPr>
                          <w:ilvl w:val="0"/>
                          <w:numId w:val="3"/>
                        </w:numPr>
                        <w:shd w:val="clear" w:color="auto" w:fill="FFFFFF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Documento de Especificación de Requisitos del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"/>
        <w:gridCol w:w="6181"/>
      </w:tblGrid>
      <w:tr w:rsidR="00F646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4633" w:rsidRDefault="00D32538">
            <w:pPr>
              <w:pStyle w:val="Standard"/>
              <w:snapToGrid w:val="0"/>
              <w:spacing w:after="113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Referencia</w:t>
            </w:r>
          </w:p>
        </w:tc>
        <w:tc>
          <w:tcPr>
            <w:tcW w:w="618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4633" w:rsidRDefault="00D32538">
            <w:pPr>
              <w:pStyle w:val="Standard"/>
              <w:snapToGrid w:val="0"/>
              <w:spacing w:after="113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Título</w:t>
            </w:r>
          </w:p>
        </w:tc>
      </w:tr>
      <w:tr w:rsidR="00F646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D32538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>
              <w:rPr>
                <w:rFonts w:cs="Arial"/>
              </w:rPr>
              <w:t>Ref. 1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D32538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>
              <w:rPr>
                <w:rFonts w:cs="Arial"/>
              </w:rPr>
              <w:t>Ref. 2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  <w:tr w:rsidR="00F646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4633" w:rsidRDefault="00F64633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</w:tbl>
    <w:p w:rsidR="00F64633" w:rsidRDefault="00F64633">
      <w:pPr>
        <w:pStyle w:val="Standard"/>
        <w:jc w:val="both"/>
        <w:rPr>
          <w:rFonts w:ascii="Verdana" w:hAnsi="Verdana"/>
          <w:szCs w:val="20"/>
        </w:rPr>
      </w:pPr>
    </w:p>
    <w:sectPr w:rsidR="00F64633">
      <w:headerReference w:type="default" r:id="rId16"/>
      <w:footerReference w:type="default" r:id="rId17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538" w:rsidRDefault="00D32538">
      <w:r>
        <w:separator/>
      </w:r>
    </w:p>
  </w:endnote>
  <w:endnote w:type="continuationSeparator" w:id="0">
    <w:p w:rsidR="00D32538" w:rsidRDefault="00D3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dobe Garamond Pro Bold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Eras Md BT">
    <w:altName w:val="MS Gothic"/>
    <w:charset w:val="00"/>
    <w:family w:val="swiss"/>
    <w:pitch w:val="variable"/>
  </w:font>
  <w:font w:name="MS Mincho">
    <w:altName w:val="Yu Gothic UI"/>
    <w:panose1 w:val="02020609040205080304"/>
    <w:charset w:val="00"/>
    <w:family w:val="roman"/>
    <w:pitch w:val="fixed"/>
  </w:font>
  <w:font w:name="NewsGotT">
    <w:altName w:val="Adobe Garamond Pro Bold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MS Gothic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D98" w:rsidRDefault="00D32538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66512">
      <w:rPr>
        <w:noProof/>
      </w:rPr>
      <w:t>8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66651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538" w:rsidRDefault="00D32538">
      <w:r>
        <w:rPr>
          <w:color w:val="000000"/>
        </w:rPr>
        <w:separator/>
      </w:r>
    </w:p>
  </w:footnote>
  <w:footnote w:type="continuationSeparator" w:id="0">
    <w:p w:rsidR="00D32538" w:rsidRDefault="00D32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D98" w:rsidRDefault="00D32538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7D4D98">
      <w:tblPrEx>
        <w:tblCellMar>
          <w:top w:w="0" w:type="dxa"/>
          <w:bottom w:w="0" w:type="dxa"/>
        </w:tblCellMar>
      </w:tblPrEx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7D4D98" w:rsidRDefault="00D32538">
          <w:pPr>
            <w:pStyle w:val="TableContents"/>
            <w:spacing w:after="283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632033" cy="623639"/>
                <wp:effectExtent l="0" t="0" r="0" b="5011"/>
                <wp:docPr id="1" name="Imagen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033" cy="623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7D4D98" w:rsidRDefault="00D32538">
          <w:pPr>
            <w:pStyle w:val="TableContents"/>
            <w:spacing w:after="113"/>
            <w:ind w:right="57"/>
            <w:jc w:val="center"/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SUBJECT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&lt;Nombre Proyecto&gt;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  <w:p w:rsidR="007D4D98" w:rsidRDefault="00D32538">
          <w:pPr>
            <w:pStyle w:val="TableContents"/>
            <w:ind w:right="57"/>
            <w:jc w:val="center"/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</w:t>
          </w:r>
          <w:r>
            <w:rPr>
              <w:rFonts w:ascii="Eras Bk BT" w:hAnsi="Eras Bk BT"/>
              <w:b/>
              <w:bCs/>
              <w:szCs w:val="20"/>
            </w:rPr>
            <w:t>de Pruebas de Aceptación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7D4D98" w:rsidRDefault="00D32538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&lt;Unidad Organizativa&gt;</w:t>
          </w:r>
        </w:p>
      </w:tc>
    </w:tr>
  </w:tbl>
  <w:p w:rsidR="007D4D98" w:rsidRDefault="00D32538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64924"/>
    <w:multiLevelType w:val="multilevel"/>
    <w:tmpl w:val="5BE4AB78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478218FE"/>
    <w:multiLevelType w:val="multilevel"/>
    <w:tmpl w:val="FC0AA4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6442E0A"/>
    <w:multiLevelType w:val="multilevel"/>
    <w:tmpl w:val="CE7A9D7E"/>
    <w:styleLink w:val="WWOutlineListStyl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64633"/>
    <w:rsid w:val="00666512"/>
    <w:rsid w:val="00D32538"/>
    <w:rsid w:val="00F6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66DACC-52C7-403C-938E-B63A6610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C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customStyle="1" w:styleId="Puesto">
    <w:name w:val="Puesto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Outline">
    <w:name w:val="Outline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4065_904956992" TargetMode="External"/><Relationship Id="rId13" Type="http://schemas.openxmlformats.org/officeDocument/2006/relationships/hyperlink" Target="#__RefHeading__4075_90495699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#__RefHeading__4073_90495699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4071_904956992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4079_904956992" TargetMode="External"/><Relationship Id="rId10" Type="http://schemas.openxmlformats.org/officeDocument/2006/relationships/hyperlink" Target="#__RefHeading__4069_90495699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#__RefHeading__4067_904956992" TargetMode="External"/><Relationship Id="rId14" Type="http://schemas.openxmlformats.org/officeDocument/2006/relationships/hyperlink" Target="#__RefHeading__4077_90495699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de Aceptación</dc:title>
  <dc:subject>&lt;Nombre Proyecto&gt;</dc:subject>
  <dc:creator>Andres Reinoso Quijo</dc:creator>
  <cp:keywords>0100</cp:keywords>
  <cp:lastModifiedBy>Andres Reinoso Quijo</cp:lastModifiedBy>
  <cp:revision>2</cp:revision>
  <cp:lastPrinted>2010-01-15T17:08:00Z</cp:lastPrinted>
  <dcterms:created xsi:type="dcterms:W3CDTF">2018-02-23T01:19:00Z</dcterms:created>
  <dcterms:modified xsi:type="dcterms:W3CDTF">2018-02-23T01:19:00Z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